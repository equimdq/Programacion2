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kern w:val="2"/>
          <w:sz w:val="24"/>
          <w:szCs w:val="24"/>
          <w:lang w:eastAsia="en-US"/>
          <w14:ligatures w14:val="standardContextual"/>
        </w:rPr>
        <w:id w:val="-1365045276"/>
        <w:docPartObj>
          <w:docPartGallery w:val="Cover Pages"/>
          <w:docPartUnique/>
        </w:docPartObj>
      </w:sdtPr>
      <w:sdtEndPr>
        <w:rPr>
          <w:rFonts w:ascii="Arial" w:hAnsi="Arial" w:cs="Arial"/>
        </w:rPr>
      </w:sdtEndPr>
      <w:sdtContent>
        <w:p w14:paraId="203CF5B4" w14:textId="77777777" w:rsidR="00F61C85" w:rsidRDefault="00174DFD">
          <w:pPr>
            <w:pStyle w:val="Sinespaciado"/>
          </w:pPr>
          <w:r>
            <w:rPr>
              <w:noProof/>
              <w:bdr w:val="none" w:sz="0" w:space="0" w:color="auto" w:frame="1"/>
            </w:rPr>
            <w:drawing>
              <wp:inline distT="0" distB="0" distL="0" distR="0" wp14:anchorId="22F6B62B" wp14:editId="6DB74C16">
                <wp:extent cx="1781175" cy="757266"/>
                <wp:effectExtent l="0" t="0" r="0" b="5080"/>
                <wp:docPr id="139269093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92690931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9596" cy="7650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F61C85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BEED83D" wp14:editId="04EA5389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8-27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38C4260" w14:textId="14931250" w:rsidR="00F61C85" w:rsidRDefault="00135651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27-8-2025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BEED83D" id="Grupo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" fillcolor="#0e2841 [3215]" stroked="f" strokeweight="1.5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" adj="18883" fillcolor="#156082 [3204]" stroked="f" strokeweight="1.5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8-27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38C4260" w14:textId="14931250" w:rsidR="00F61C85" w:rsidRDefault="00135651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27-8-2025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F61C8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C936B2A" wp14:editId="2E82ED2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847689" w14:textId="0CCE6F39" w:rsidR="00F61C85" w:rsidRDefault="00000000">
                                <w:pPr>
                                  <w:pStyle w:val="Sinespaciado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174DFD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Eze</w:t>
                                    </w:r>
                                    <w:r w:rsidR="00135651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quiel Ventura</w:t>
                                    </w:r>
                                  </w:sdtContent>
                                </w:sdt>
                              </w:p>
                              <w:p w14:paraId="14C43BDD" w14:textId="7B322441" w:rsidR="00F61C85" w:rsidRDefault="0000000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135651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UTN Programación II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C936B2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8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20847689" w14:textId="0CCE6F39" w:rsidR="00F61C85" w:rsidRDefault="00000000">
                          <w:pPr>
                            <w:pStyle w:val="Sinespaciado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174DFD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Eze</w:t>
                              </w:r>
                              <w:r w:rsidR="00135651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quiel Ventura</w:t>
                              </w:r>
                            </w:sdtContent>
                          </w:sdt>
                        </w:p>
                        <w:p w14:paraId="14C43BDD" w14:textId="7B322441" w:rsidR="00F61C85" w:rsidRDefault="00000000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135651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UTN Programación II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DAAB1FC" w14:textId="77777777" w:rsidR="00F61C85" w:rsidRDefault="00F61C85">
          <w:pPr>
            <w:rPr>
              <w:rFonts w:ascii="Arial" w:hAnsi="Arial" w:cs="Arial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FD16C53" wp14:editId="0B213A7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767328" cy="6627571"/>
                    <wp:effectExtent l="0" t="0" r="5080" b="1905"/>
                    <wp:wrapNone/>
                    <wp:docPr id="1" name="Cuadro de texto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67328" cy="662757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83FBD2" w14:textId="4DA675DD" w:rsidR="00F61C85" w:rsidRDefault="0000000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13565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s-ES"/>
                                      </w:rPr>
                                      <w:t>PROGRAMACIÓN II</w:t>
                                    </w:r>
                                  </w:sdtContent>
                                </w:sdt>
                              </w:p>
                              <w:p w14:paraId="2860AF83" w14:textId="45D8F44C" w:rsidR="00F61C85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13565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Introducción a POO</w:t>
                                    </w:r>
                                  </w:sdtContent>
                                </w:sdt>
                              </w:p>
                              <w:p w14:paraId="2039F0C2" w14:textId="55518631" w:rsidR="00F61C85" w:rsidRPr="00F61C85" w:rsidRDefault="00F61C85" w:rsidP="00F61C8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F61C85">
                                  <w:rPr>
                                    <w:b/>
                                    <w:bC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Alumno:</w:t>
                                </w:r>
                              </w:p>
                              <w:p w14:paraId="69D616D8" w14:textId="77777777" w:rsidR="00F61C85" w:rsidRPr="00F61C85" w:rsidRDefault="00F61C85" w:rsidP="00F61C85">
                                <w:pPr>
                                  <w:numPr>
                                    <w:ilvl w:val="0"/>
                                    <w:numId w:val="5"/>
                                  </w:num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F61C85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Ezequiel Alejandro Ventura</w:t>
                                </w:r>
                              </w:p>
                              <w:p w14:paraId="55374A8A" w14:textId="2F20E4F9" w:rsidR="00F61C85" w:rsidRDefault="00135651" w:rsidP="00F61C8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Unidad</w:t>
                                </w:r>
                                <w:r w:rsidR="00F61C85" w:rsidRPr="00F61C85">
                                  <w:rPr>
                                    <w:b/>
                                    <w:bC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:</w:t>
                                </w:r>
                                <w:r w:rsidR="00F61C85" w:rsidRPr="00F61C85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3</w:t>
                                </w:r>
                              </w:p>
                              <w:p w14:paraId="6E3567AC" w14:textId="0A6A76AE" w:rsidR="00135651" w:rsidRPr="00F61C85" w:rsidRDefault="00135651" w:rsidP="00F61C8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135651">
                                  <w:rPr>
                                    <w:b/>
                                    <w:bC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Coordinador:</w:t>
                                </w: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Carlos </w:t>
                                </w:r>
                                <w:proofErr w:type="spellStart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Martinez</w:t>
                                </w:r>
                                <w:proofErr w:type="spellEnd"/>
                              </w:p>
                              <w:p w14:paraId="45336374" w14:textId="340916E6" w:rsidR="00F61C85" w:rsidRPr="00F61C85" w:rsidRDefault="00F61C85" w:rsidP="00F61C8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F61C85">
                                  <w:rPr>
                                    <w:b/>
                                    <w:bC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Profesor:</w:t>
                                </w:r>
                                <w:r w:rsidRPr="00F61C85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="00135651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Ariel </w:t>
                                </w:r>
                                <w:proofErr w:type="spellStart"/>
                                <w:r w:rsidR="00135651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Enferrel</w:t>
                                </w:r>
                                <w:proofErr w:type="spellEnd"/>
                              </w:p>
                              <w:p w14:paraId="5F7B3261" w14:textId="7F441476" w:rsidR="00F61C85" w:rsidRDefault="00F61C85" w:rsidP="00F61C8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F61C85">
                                  <w:rPr>
                                    <w:b/>
                                    <w:bC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Tutor:</w:t>
                                </w:r>
                                <w:r w:rsidRPr="00F61C85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="00135651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Tomás Ferro</w:t>
                                </w:r>
                              </w:p>
                              <w:p w14:paraId="38529ADF" w14:textId="77777777" w:rsidR="00BB4BA8" w:rsidRPr="00CB46DA" w:rsidRDefault="00BB4BA8" w:rsidP="00BB4BA8">
                                <w:pPr>
                                  <w:spacing w:before="120"/>
                                  <w:rPr>
                                    <w:b/>
                                    <w:bCs/>
                                    <w:color w:val="404040" w:themeColor="text1" w:themeTint="BF"/>
                                    <w:sz w:val="30"/>
                                    <w:szCs w:val="30"/>
                                  </w:rPr>
                                </w:pPr>
                                <w:proofErr w:type="spellStart"/>
                                <w:r w:rsidRPr="00CB46DA">
                                  <w:rPr>
                                    <w:b/>
                                    <w:bC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Github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: </w:t>
                                </w:r>
                                <w:hyperlink r:id="rId10" w:history="1">
                                  <w:r w:rsidRPr="00BB4BA8">
                                    <w:rPr>
                                      <w:rStyle w:val="Hipervnculo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https://github</w:t>
                                  </w:r>
                                  <w:r w:rsidRPr="00BB4BA8">
                                    <w:rPr>
                                      <w:rStyle w:val="Hipervnculo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.com/equimdq/Programacion2</w:t>
                                  </w:r>
                                </w:hyperlink>
                              </w:p>
                              <w:p w14:paraId="1CF684D5" w14:textId="77777777" w:rsidR="00BB4BA8" w:rsidRPr="00F61C85" w:rsidRDefault="00BB4BA8" w:rsidP="00F61C8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144899E5" w14:textId="71D1F786" w:rsidR="00F61C85" w:rsidRDefault="00F61C8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FD16C53" id="Cuadro de texto 30" o:spid="_x0000_s1056" type="#_x0000_t202" style="position:absolute;margin-left:0;margin-top:0;width:296.65pt;height:521.8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" filled="f" stroked="f" strokeweight=".5pt">
                    <v:textbox inset="0,0,0,0">
                      <w:txbxContent>
                        <w:p w14:paraId="7E83FBD2" w14:textId="4DA675DD" w:rsidR="00F61C85" w:rsidRDefault="0000000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13565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s-ES"/>
                                </w:rPr>
                                <w:t>PROGRAMACIÓN II</w:t>
                              </w:r>
                            </w:sdtContent>
                          </w:sdt>
                        </w:p>
                        <w:p w14:paraId="2860AF83" w14:textId="45D8F44C" w:rsidR="00F61C85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13565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Introducción a POO</w:t>
                              </w:r>
                            </w:sdtContent>
                          </w:sdt>
                        </w:p>
                        <w:p w14:paraId="2039F0C2" w14:textId="55518631" w:rsidR="00F61C85" w:rsidRPr="00F61C85" w:rsidRDefault="00F61C85" w:rsidP="00F61C8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F61C85">
                            <w:rPr>
                              <w:b/>
                              <w:bCs/>
                              <w:color w:val="404040" w:themeColor="text1" w:themeTint="BF"/>
                              <w:sz w:val="36"/>
                              <w:szCs w:val="36"/>
                            </w:rPr>
                            <w:t>Alumno:</w:t>
                          </w:r>
                        </w:p>
                        <w:p w14:paraId="69D616D8" w14:textId="77777777" w:rsidR="00F61C85" w:rsidRPr="00F61C85" w:rsidRDefault="00F61C85" w:rsidP="00F61C85">
                          <w:pPr>
                            <w:numPr>
                              <w:ilvl w:val="0"/>
                              <w:numId w:val="5"/>
                            </w:num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F61C85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Ezequiel Alejandro Ventura</w:t>
                          </w:r>
                        </w:p>
                        <w:p w14:paraId="55374A8A" w14:textId="2F20E4F9" w:rsidR="00F61C85" w:rsidRDefault="00135651" w:rsidP="00F61C8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bCs/>
                              <w:color w:val="404040" w:themeColor="text1" w:themeTint="BF"/>
                              <w:sz w:val="36"/>
                              <w:szCs w:val="36"/>
                            </w:rPr>
                            <w:t>Unidad</w:t>
                          </w:r>
                          <w:r w:rsidR="00F61C85" w:rsidRPr="00F61C85">
                            <w:rPr>
                              <w:b/>
                              <w:bCs/>
                              <w:color w:val="404040" w:themeColor="text1" w:themeTint="BF"/>
                              <w:sz w:val="36"/>
                              <w:szCs w:val="36"/>
                            </w:rPr>
                            <w:t>:</w:t>
                          </w:r>
                          <w:r w:rsidR="00F61C85" w:rsidRPr="00F61C85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</w:t>
                          </w: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3</w:t>
                          </w:r>
                        </w:p>
                        <w:p w14:paraId="6E3567AC" w14:textId="0A6A76AE" w:rsidR="00135651" w:rsidRPr="00F61C85" w:rsidRDefault="00135651" w:rsidP="00F61C8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135651">
                            <w:rPr>
                              <w:b/>
                              <w:bCs/>
                              <w:color w:val="404040" w:themeColor="text1" w:themeTint="BF"/>
                              <w:sz w:val="36"/>
                              <w:szCs w:val="36"/>
                            </w:rPr>
                            <w:t>Coordinador:</w:t>
                          </w: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Carlos </w:t>
                          </w:r>
                          <w:proofErr w:type="spellStart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Martinez</w:t>
                          </w:r>
                          <w:proofErr w:type="spellEnd"/>
                        </w:p>
                        <w:p w14:paraId="45336374" w14:textId="340916E6" w:rsidR="00F61C85" w:rsidRPr="00F61C85" w:rsidRDefault="00F61C85" w:rsidP="00F61C8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F61C85">
                            <w:rPr>
                              <w:b/>
                              <w:bCs/>
                              <w:color w:val="404040" w:themeColor="text1" w:themeTint="BF"/>
                              <w:sz w:val="36"/>
                              <w:szCs w:val="36"/>
                            </w:rPr>
                            <w:t>Profesor:</w:t>
                          </w:r>
                          <w:r w:rsidRPr="00F61C85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</w:t>
                          </w:r>
                          <w:r w:rsidR="00135651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Ariel </w:t>
                          </w:r>
                          <w:proofErr w:type="spellStart"/>
                          <w:r w:rsidR="00135651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Enferrel</w:t>
                          </w:r>
                          <w:proofErr w:type="spellEnd"/>
                        </w:p>
                        <w:p w14:paraId="5F7B3261" w14:textId="7F441476" w:rsidR="00F61C85" w:rsidRDefault="00F61C85" w:rsidP="00F61C8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F61C85">
                            <w:rPr>
                              <w:b/>
                              <w:bCs/>
                              <w:color w:val="404040" w:themeColor="text1" w:themeTint="BF"/>
                              <w:sz w:val="36"/>
                              <w:szCs w:val="36"/>
                            </w:rPr>
                            <w:t>Tutor:</w:t>
                          </w:r>
                          <w:r w:rsidRPr="00F61C85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</w:t>
                          </w:r>
                          <w:r w:rsidR="00135651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Tomás Ferro</w:t>
                          </w:r>
                        </w:p>
                        <w:p w14:paraId="38529ADF" w14:textId="77777777" w:rsidR="00BB4BA8" w:rsidRPr="00CB46DA" w:rsidRDefault="00BB4BA8" w:rsidP="00BB4BA8">
                          <w:pPr>
                            <w:spacing w:before="120"/>
                            <w:rPr>
                              <w:b/>
                              <w:bCs/>
                              <w:color w:val="404040" w:themeColor="text1" w:themeTint="BF"/>
                              <w:sz w:val="30"/>
                              <w:szCs w:val="30"/>
                            </w:rPr>
                          </w:pPr>
                          <w:proofErr w:type="spellStart"/>
                          <w:r w:rsidRPr="00CB46DA">
                            <w:rPr>
                              <w:b/>
                              <w:bCs/>
                              <w:color w:val="404040" w:themeColor="text1" w:themeTint="BF"/>
                              <w:sz w:val="36"/>
                              <w:szCs w:val="36"/>
                            </w:rPr>
                            <w:t>Github</w:t>
                          </w:r>
                          <w:proofErr w:type="spellEnd"/>
                          <w:r>
                            <w:rPr>
                              <w:b/>
                              <w:bCs/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: </w:t>
                          </w:r>
                          <w:hyperlink r:id="rId11" w:history="1">
                            <w:r w:rsidRPr="00BB4BA8">
                              <w:rPr>
                                <w:rStyle w:val="Hipervnculo"/>
                                <w:b/>
                                <w:bCs/>
                                <w:sz w:val="28"/>
                                <w:szCs w:val="28"/>
                              </w:rPr>
                              <w:t>https://github</w:t>
                            </w:r>
                            <w:r w:rsidRPr="00BB4BA8">
                              <w:rPr>
                                <w:rStyle w:val="Hipervnculo"/>
                                <w:b/>
                                <w:bCs/>
                                <w:sz w:val="28"/>
                                <w:szCs w:val="28"/>
                              </w:rPr>
                              <w:t>.com/equimdq/Programacion2</w:t>
                            </w:r>
                          </w:hyperlink>
                        </w:p>
                        <w:p w14:paraId="1CF684D5" w14:textId="77777777" w:rsidR="00BB4BA8" w:rsidRPr="00F61C85" w:rsidRDefault="00BB4BA8" w:rsidP="00F61C8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14:paraId="144899E5" w14:textId="71D1F786" w:rsidR="00F61C85" w:rsidRDefault="00F61C8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="Arial" w:hAnsi="Arial" w:cs="Arial"/>
            </w:rPr>
            <w:br w:type="page"/>
          </w:r>
        </w:p>
      </w:sdtContent>
    </w:sdt>
    <w:p w14:paraId="1A3E14A8" w14:textId="77777777" w:rsidR="00135651" w:rsidRDefault="00135651" w:rsidP="00135651">
      <w:pPr>
        <w:pStyle w:val="Ttulo1"/>
      </w:pPr>
      <w:r w:rsidRPr="00135651">
        <w:lastRenderedPageBreak/>
        <w:t xml:space="preserve">OBJETIVO GENERAL </w:t>
      </w:r>
    </w:p>
    <w:p w14:paraId="787B0834" w14:textId="42BE5134" w:rsidR="00C120FB" w:rsidRDefault="00135651" w:rsidP="00F61C85">
      <w:pPr>
        <w:rPr>
          <w:rFonts w:ascii="Arial" w:hAnsi="Arial" w:cs="Arial"/>
        </w:rPr>
      </w:pPr>
      <w:r w:rsidRPr="00135651">
        <w:rPr>
          <w:rFonts w:ascii="Arial" w:hAnsi="Arial" w:cs="Arial"/>
        </w:rPr>
        <w:t>Comprender los fundamentos de la Programación Orientada a Objetos, incluyendo clases, objetos, atributos y métodos, para estructurar programas de manera modular y reutilizable en Java</w:t>
      </w:r>
    </w:p>
    <w:p w14:paraId="1DA08121" w14:textId="77777777" w:rsidR="00135651" w:rsidRDefault="00135651" w:rsidP="00F61C85">
      <w:pPr>
        <w:rPr>
          <w:rFonts w:ascii="Arial" w:hAnsi="Arial" w:cs="Arial"/>
        </w:rPr>
      </w:pPr>
    </w:p>
    <w:p w14:paraId="140235F8" w14:textId="630D9CCE" w:rsidR="00135651" w:rsidRDefault="00135651" w:rsidP="00135651">
      <w:pPr>
        <w:pStyle w:val="Ttulo1"/>
      </w:pPr>
      <w:r w:rsidRPr="00135651">
        <w:t>MARCO TEÓRICO</w:t>
      </w:r>
    </w:p>
    <w:p w14:paraId="0ABAFCBD" w14:textId="2BC1B922" w:rsidR="00135651" w:rsidRDefault="00135651" w:rsidP="00135651">
      <w:r w:rsidRPr="00135651">
        <w:drawing>
          <wp:inline distT="0" distB="0" distL="0" distR="0" wp14:anchorId="41E80ED7" wp14:editId="2D3510E2">
            <wp:extent cx="5382376" cy="3753374"/>
            <wp:effectExtent l="0" t="0" r="8890" b="0"/>
            <wp:docPr id="442598940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598940" name="Imagen 1" descr="Tabla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F99C8" w14:textId="77777777" w:rsidR="00135651" w:rsidRDefault="00135651" w:rsidP="00135651"/>
    <w:p w14:paraId="6273B9D5" w14:textId="77777777" w:rsidR="00135651" w:rsidRDefault="00135651" w:rsidP="00135651"/>
    <w:p w14:paraId="66A8223B" w14:textId="77777777" w:rsidR="00135651" w:rsidRDefault="00135651" w:rsidP="00135651"/>
    <w:p w14:paraId="44B71E74" w14:textId="77777777" w:rsidR="00135651" w:rsidRDefault="00135651" w:rsidP="00135651"/>
    <w:p w14:paraId="735877CF" w14:textId="77777777" w:rsidR="00135651" w:rsidRDefault="00135651" w:rsidP="00135651">
      <w:pPr>
        <w:pStyle w:val="Ttulo1"/>
      </w:pPr>
      <w:r w:rsidRPr="00135651">
        <w:lastRenderedPageBreak/>
        <w:t xml:space="preserve">Caso Práctico </w:t>
      </w:r>
    </w:p>
    <w:p w14:paraId="78CE0C80" w14:textId="3FD5422C" w:rsidR="00135651" w:rsidRDefault="00135651" w:rsidP="00135651">
      <w:r w:rsidRPr="00135651">
        <w:t>Desarrollar en Java los siguientes ejercicios aplicando los conceptos de programación orientada a objetos:</w:t>
      </w:r>
    </w:p>
    <w:p w14:paraId="33E3F800" w14:textId="771C1897" w:rsidR="00135651" w:rsidRDefault="00BB4BA8" w:rsidP="00BB4BA8">
      <w:pPr>
        <w:pStyle w:val="Ttulo2"/>
      </w:pPr>
      <w:r>
        <w:t xml:space="preserve">Ejercicio 1 - </w:t>
      </w:r>
      <w:r w:rsidR="00135651" w:rsidRPr="00135651">
        <w:t xml:space="preserve">Registro de Estudiantes </w:t>
      </w:r>
    </w:p>
    <w:p w14:paraId="1AB217C0" w14:textId="2E4C55F5" w:rsidR="00135651" w:rsidRDefault="00135651" w:rsidP="00135651">
      <w:pPr>
        <w:pStyle w:val="Prrafodelista"/>
        <w:numPr>
          <w:ilvl w:val="0"/>
          <w:numId w:val="10"/>
        </w:numPr>
      </w:pPr>
      <w:r w:rsidRPr="00135651">
        <w:t xml:space="preserve">Crear una clase Estudiante con los atributos: nombre, apellido, curso, calificación. Métodos requeridos: </w:t>
      </w:r>
      <w:proofErr w:type="spellStart"/>
      <w:r w:rsidRPr="00135651">
        <w:t>mostrarInfo</w:t>
      </w:r>
      <w:proofErr w:type="spellEnd"/>
      <w:r w:rsidRPr="00135651">
        <w:t xml:space="preserve">(), </w:t>
      </w:r>
      <w:proofErr w:type="spellStart"/>
      <w:r w:rsidRPr="00135651">
        <w:t>subirCalificacion</w:t>
      </w:r>
      <w:proofErr w:type="spellEnd"/>
      <w:r w:rsidRPr="00135651">
        <w:t xml:space="preserve">(puntos), </w:t>
      </w:r>
      <w:proofErr w:type="spellStart"/>
      <w:r w:rsidRPr="00135651">
        <w:t>bajarCalificacion</w:t>
      </w:r>
      <w:proofErr w:type="spellEnd"/>
      <w:r w:rsidRPr="00135651">
        <w:t>(puntos). Tarea: Instanciar a un estudiante, mostrar su información, aumentar y disminuir calificaciones.</w:t>
      </w:r>
    </w:p>
    <w:p w14:paraId="62DC85DC" w14:textId="3B6A2869" w:rsidR="00BB4BA8" w:rsidRPr="00BB4BA8" w:rsidRDefault="00BB4BA8" w:rsidP="00135651">
      <w:pPr>
        <w:rPr>
          <w:u w:val="single"/>
        </w:rPr>
      </w:pPr>
      <w:r w:rsidRPr="00BB4BA8">
        <w:rPr>
          <w:u w:val="single"/>
        </w:rPr>
        <w:t>Atributos</w:t>
      </w:r>
    </w:p>
    <w:p w14:paraId="3C5413B3" w14:textId="729D0867" w:rsidR="00BB4BA8" w:rsidRDefault="00BB4BA8" w:rsidP="00135651">
      <w:r w:rsidRPr="00BB4BA8">
        <w:drawing>
          <wp:inline distT="0" distB="0" distL="0" distR="0" wp14:anchorId="2D887D26" wp14:editId="77D4DCAC">
            <wp:extent cx="2924583" cy="2010056"/>
            <wp:effectExtent l="0" t="0" r="0" b="9525"/>
            <wp:docPr id="17948894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88941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10360" w14:textId="77777777" w:rsidR="00BB4BA8" w:rsidRDefault="00BB4BA8" w:rsidP="00135651">
      <w:pPr>
        <w:rPr>
          <w:u w:val="single"/>
        </w:rPr>
      </w:pPr>
    </w:p>
    <w:p w14:paraId="2EC4B6F2" w14:textId="77777777" w:rsidR="00BB4BA8" w:rsidRDefault="00BB4BA8" w:rsidP="00135651">
      <w:pPr>
        <w:rPr>
          <w:u w:val="single"/>
        </w:rPr>
      </w:pPr>
    </w:p>
    <w:p w14:paraId="7F5D381B" w14:textId="77777777" w:rsidR="00BB4BA8" w:rsidRDefault="00BB4BA8" w:rsidP="00135651">
      <w:pPr>
        <w:rPr>
          <w:u w:val="single"/>
        </w:rPr>
      </w:pPr>
    </w:p>
    <w:p w14:paraId="126A3A99" w14:textId="77777777" w:rsidR="00BB4BA8" w:rsidRDefault="00BB4BA8" w:rsidP="00135651">
      <w:pPr>
        <w:rPr>
          <w:u w:val="single"/>
        </w:rPr>
      </w:pPr>
    </w:p>
    <w:p w14:paraId="67AD48CD" w14:textId="77777777" w:rsidR="00BB4BA8" w:rsidRDefault="00BB4BA8" w:rsidP="00135651">
      <w:pPr>
        <w:rPr>
          <w:u w:val="single"/>
        </w:rPr>
      </w:pPr>
    </w:p>
    <w:p w14:paraId="75492989" w14:textId="1056A965" w:rsidR="00BB4BA8" w:rsidRPr="00BB4BA8" w:rsidRDefault="00BB4BA8" w:rsidP="00135651">
      <w:pPr>
        <w:rPr>
          <w:u w:val="single"/>
        </w:rPr>
      </w:pPr>
      <w:r w:rsidRPr="00BB4BA8">
        <w:rPr>
          <w:u w:val="single"/>
        </w:rPr>
        <w:lastRenderedPageBreak/>
        <w:t>Constructor</w:t>
      </w:r>
    </w:p>
    <w:p w14:paraId="076B2532" w14:textId="467816AE" w:rsidR="00BB4BA8" w:rsidRDefault="00BB4BA8" w:rsidP="00135651">
      <w:r w:rsidRPr="00BB4BA8">
        <w:drawing>
          <wp:inline distT="0" distB="0" distL="0" distR="0" wp14:anchorId="080AF864" wp14:editId="657FA04E">
            <wp:extent cx="5400040" cy="5664200"/>
            <wp:effectExtent l="0" t="0" r="0" b="0"/>
            <wp:docPr id="170356636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566366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6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1DA0B" w14:textId="77777777" w:rsidR="00BB4BA8" w:rsidRDefault="00BB4BA8" w:rsidP="00135651"/>
    <w:p w14:paraId="5E977D16" w14:textId="77777777" w:rsidR="00BB4BA8" w:rsidRDefault="00BB4BA8" w:rsidP="00135651"/>
    <w:p w14:paraId="37B930E9" w14:textId="77777777" w:rsidR="00BB4BA8" w:rsidRDefault="00BB4BA8" w:rsidP="00135651"/>
    <w:p w14:paraId="594BE308" w14:textId="77777777" w:rsidR="00BB4BA8" w:rsidRDefault="00BB4BA8" w:rsidP="00135651"/>
    <w:p w14:paraId="06463BE8" w14:textId="77777777" w:rsidR="00BB4BA8" w:rsidRDefault="00BB4BA8" w:rsidP="00135651"/>
    <w:p w14:paraId="79269D72" w14:textId="4F74E28F" w:rsidR="00BB4BA8" w:rsidRPr="00BB4BA8" w:rsidRDefault="00BB4BA8" w:rsidP="00135651">
      <w:pPr>
        <w:rPr>
          <w:u w:val="single"/>
        </w:rPr>
      </w:pPr>
      <w:r w:rsidRPr="00BB4BA8">
        <w:rPr>
          <w:u w:val="single"/>
        </w:rPr>
        <w:lastRenderedPageBreak/>
        <w:t>Métodos</w:t>
      </w:r>
    </w:p>
    <w:p w14:paraId="7689632F" w14:textId="54117C61" w:rsidR="00BB4BA8" w:rsidRDefault="00BB4BA8" w:rsidP="00135651">
      <w:r w:rsidRPr="00BB4BA8">
        <w:drawing>
          <wp:inline distT="0" distB="0" distL="0" distR="0" wp14:anchorId="3DDD840F" wp14:editId="68159CA6">
            <wp:extent cx="5400040" cy="4088130"/>
            <wp:effectExtent l="0" t="0" r="0" b="7620"/>
            <wp:docPr id="76252416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524167" name="Imagen 1" descr="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1C209" w14:textId="34E81E0D" w:rsidR="00BB4BA8" w:rsidRPr="00BB4BA8" w:rsidRDefault="00BB4BA8" w:rsidP="00135651">
      <w:pPr>
        <w:rPr>
          <w:u w:val="single"/>
        </w:rPr>
      </w:pPr>
      <w:proofErr w:type="spellStart"/>
      <w:r w:rsidRPr="00BB4BA8">
        <w:rPr>
          <w:u w:val="single"/>
        </w:rPr>
        <w:t>Main</w:t>
      </w:r>
      <w:proofErr w:type="spellEnd"/>
    </w:p>
    <w:p w14:paraId="1026DAE7" w14:textId="77777777" w:rsidR="00BB4BA8" w:rsidRDefault="00BB4BA8" w:rsidP="00135651">
      <w:r w:rsidRPr="00BB4BA8">
        <w:drawing>
          <wp:inline distT="0" distB="0" distL="0" distR="0" wp14:anchorId="09849778" wp14:editId="2DC5155F">
            <wp:extent cx="4654910" cy="3174797"/>
            <wp:effectExtent l="0" t="0" r="0" b="6985"/>
            <wp:docPr id="55474408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744085" name="Imagen 1" descr="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6107" cy="320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CA932" w14:textId="77777777" w:rsidR="00BB4BA8" w:rsidRDefault="00BB4BA8" w:rsidP="00BB4BA8">
      <w:pPr>
        <w:pStyle w:val="Ttulo2"/>
      </w:pPr>
      <w:r>
        <w:lastRenderedPageBreak/>
        <w:t xml:space="preserve">Ejercicio </w:t>
      </w:r>
      <w:r w:rsidRPr="00BB4BA8">
        <w:t>2</w:t>
      </w:r>
      <w:r>
        <w:t xml:space="preserve"> </w:t>
      </w:r>
      <w:r w:rsidRPr="00BB4BA8">
        <w:t xml:space="preserve">Registro de Mascotas </w:t>
      </w:r>
    </w:p>
    <w:p w14:paraId="27749986" w14:textId="77777777" w:rsidR="00BB4BA8" w:rsidRDefault="00BB4BA8" w:rsidP="00BB4BA8">
      <w:r w:rsidRPr="00BB4BA8">
        <w:t xml:space="preserve">a. Crear una clase Mascota con los atributos: nombre, especie, edad. Métodos requeridos: </w:t>
      </w:r>
      <w:proofErr w:type="spellStart"/>
      <w:r w:rsidRPr="00BB4BA8">
        <w:t>mostrarInfo</w:t>
      </w:r>
      <w:proofErr w:type="spellEnd"/>
      <w:r w:rsidRPr="00BB4BA8">
        <w:t xml:space="preserve">(), </w:t>
      </w:r>
      <w:proofErr w:type="spellStart"/>
      <w:r w:rsidRPr="00BB4BA8">
        <w:t>cumplirAnios</w:t>
      </w:r>
      <w:proofErr w:type="spellEnd"/>
      <w:r w:rsidRPr="00BB4BA8">
        <w:t xml:space="preserve">(). </w:t>
      </w:r>
    </w:p>
    <w:p w14:paraId="0BE3C553" w14:textId="3C15B2AE" w:rsidR="00BB4BA8" w:rsidRDefault="00BB4BA8" w:rsidP="00BB4BA8">
      <w:r w:rsidRPr="00BB4BA8">
        <w:t>Tarea: Crear una mascota, mostrar su información, simular el paso del tiempo y verificar los cambios.</w:t>
      </w:r>
    </w:p>
    <w:p w14:paraId="1041C8D2" w14:textId="347F1701" w:rsidR="00BB4BA8" w:rsidRDefault="00BB4BA8" w:rsidP="00BB4BA8">
      <w:pPr>
        <w:rPr>
          <w:u w:val="single"/>
        </w:rPr>
      </w:pPr>
      <w:r w:rsidRPr="00BB4BA8">
        <w:rPr>
          <w:u w:val="single"/>
        </w:rPr>
        <w:t>Atributos</w:t>
      </w:r>
      <w:r>
        <w:rPr>
          <w:u w:val="single"/>
        </w:rPr>
        <w:br/>
      </w:r>
      <w:r w:rsidRPr="00BB4BA8">
        <w:rPr>
          <w:u w:val="single"/>
        </w:rPr>
        <w:drawing>
          <wp:inline distT="0" distB="0" distL="0" distR="0" wp14:anchorId="0AA24554" wp14:editId="541EC4A1">
            <wp:extent cx="2495898" cy="1486107"/>
            <wp:effectExtent l="0" t="0" r="0" b="0"/>
            <wp:docPr id="62382434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824341" name="Imagen 1" descr="Text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BE6D5" w14:textId="258BD3F2" w:rsidR="00BB4BA8" w:rsidRDefault="00BB4BA8" w:rsidP="00BB4BA8">
      <w:pPr>
        <w:rPr>
          <w:u w:val="single"/>
        </w:rPr>
      </w:pPr>
      <w:r>
        <w:rPr>
          <w:u w:val="single"/>
        </w:rPr>
        <w:t>Constructor</w:t>
      </w:r>
      <w:r w:rsidR="00F00145">
        <w:rPr>
          <w:u w:val="single"/>
        </w:rPr>
        <w:t xml:space="preserve"> y </w:t>
      </w:r>
      <w:proofErr w:type="spellStart"/>
      <w:r w:rsidR="00F00145">
        <w:rPr>
          <w:u w:val="single"/>
        </w:rPr>
        <w:t>getters</w:t>
      </w:r>
      <w:proofErr w:type="spellEnd"/>
      <w:r w:rsidR="00F00145">
        <w:rPr>
          <w:u w:val="single"/>
        </w:rPr>
        <w:t>/</w:t>
      </w:r>
      <w:proofErr w:type="spellStart"/>
      <w:r w:rsidR="00F00145">
        <w:rPr>
          <w:u w:val="single"/>
        </w:rPr>
        <w:t>setters</w:t>
      </w:r>
      <w:proofErr w:type="spellEnd"/>
    </w:p>
    <w:p w14:paraId="45133566" w14:textId="7DF6BAE3" w:rsidR="00BB4BA8" w:rsidRDefault="00BB4BA8" w:rsidP="00BB4BA8">
      <w:pPr>
        <w:rPr>
          <w:u w:val="single"/>
        </w:rPr>
      </w:pPr>
      <w:r w:rsidRPr="00BB4BA8">
        <w:rPr>
          <w:u w:val="single"/>
        </w:rPr>
        <w:drawing>
          <wp:inline distT="0" distB="0" distL="0" distR="0" wp14:anchorId="7D6CA3ED" wp14:editId="1671ADA3">
            <wp:extent cx="3072384" cy="3867257"/>
            <wp:effectExtent l="0" t="0" r="0" b="0"/>
            <wp:docPr id="163050796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507961" name="Imagen 1" descr="Texto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1636" cy="392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BC595" w14:textId="38342535" w:rsidR="00F00145" w:rsidRDefault="00F00145" w:rsidP="00BB4BA8">
      <w:pPr>
        <w:rPr>
          <w:u w:val="single"/>
        </w:rPr>
      </w:pPr>
      <w:proofErr w:type="spellStart"/>
      <w:r>
        <w:rPr>
          <w:u w:val="single"/>
        </w:rPr>
        <w:lastRenderedPageBreak/>
        <w:t>Metodo</w:t>
      </w:r>
      <w:proofErr w:type="spellEnd"/>
      <w:r>
        <w:rPr>
          <w:u w:val="single"/>
        </w:rPr>
        <w:t xml:space="preserve"> y </w:t>
      </w:r>
      <w:proofErr w:type="spellStart"/>
      <w:r>
        <w:rPr>
          <w:u w:val="single"/>
        </w:rPr>
        <w:t>tooString</w:t>
      </w:r>
      <w:proofErr w:type="spellEnd"/>
    </w:p>
    <w:p w14:paraId="6CF56FA7" w14:textId="1D1A79B2" w:rsidR="00BB4BA8" w:rsidRDefault="00F00145" w:rsidP="00BB4BA8">
      <w:pPr>
        <w:rPr>
          <w:u w:val="single"/>
        </w:rPr>
      </w:pPr>
      <w:r w:rsidRPr="00F00145">
        <w:rPr>
          <w:u w:val="single"/>
        </w:rPr>
        <w:drawing>
          <wp:inline distT="0" distB="0" distL="0" distR="0" wp14:anchorId="1BBB664D" wp14:editId="22281C8A">
            <wp:extent cx="5400040" cy="2016760"/>
            <wp:effectExtent l="0" t="0" r="0" b="2540"/>
            <wp:docPr id="33832913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329133" name="Imagen 1" descr="Texto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DAF9D" w14:textId="0E289255" w:rsidR="00F00145" w:rsidRDefault="00F00145" w:rsidP="00BB4BA8">
      <w:pPr>
        <w:rPr>
          <w:u w:val="single"/>
        </w:rPr>
      </w:pPr>
      <w:proofErr w:type="spellStart"/>
      <w:r>
        <w:rPr>
          <w:u w:val="single"/>
        </w:rPr>
        <w:t>Main</w:t>
      </w:r>
      <w:proofErr w:type="spellEnd"/>
    </w:p>
    <w:p w14:paraId="3B8570BF" w14:textId="3CD33930" w:rsidR="00F00145" w:rsidRDefault="00F00145" w:rsidP="00BB4BA8">
      <w:pPr>
        <w:rPr>
          <w:u w:val="single"/>
        </w:rPr>
      </w:pPr>
      <w:r w:rsidRPr="00F00145">
        <w:rPr>
          <w:u w:val="single"/>
        </w:rPr>
        <w:drawing>
          <wp:inline distT="0" distB="0" distL="0" distR="0" wp14:anchorId="0E45B378" wp14:editId="7EE324C3">
            <wp:extent cx="5400040" cy="2741295"/>
            <wp:effectExtent l="0" t="0" r="0" b="1905"/>
            <wp:docPr id="120445422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454222" name="Imagen 1" descr="Texto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8E47D" w14:textId="77777777" w:rsidR="00F00145" w:rsidRDefault="00F00145" w:rsidP="00BB4BA8">
      <w:pPr>
        <w:rPr>
          <w:u w:val="single"/>
        </w:rPr>
      </w:pPr>
    </w:p>
    <w:p w14:paraId="0AAC2CD0" w14:textId="77777777" w:rsidR="00F00145" w:rsidRDefault="00F00145" w:rsidP="00F00145">
      <w:pPr>
        <w:pStyle w:val="Ttulo2"/>
      </w:pPr>
      <w:r w:rsidRPr="00F00145">
        <w:t xml:space="preserve">Ejercicio 3 - </w:t>
      </w:r>
      <w:r w:rsidRPr="00F00145">
        <w:t xml:space="preserve">Encapsulamiento con la Clase Libro </w:t>
      </w:r>
    </w:p>
    <w:p w14:paraId="6DC619B8" w14:textId="2C4836D6" w:rsidR="00F00145" w:rsidRDefault="00F00145" w:rsidP="00F00145">
      <w:pPr>
        <w:pStyle w:val="Prrafodelista"/>
        <w:numPr>
          <w:ilvl w:val="0"/>
          <w:numId w:val="11"/>
        </w:numPr>
      </w:pPr>
      <w:r w:rsidRPr="00F00145">
        <w:t xml:space="preserve">Crear una clase Libro con atributos privados: titulo, autor, </w:t>
      </w:r>
      <w:proofErr w:type="spellStart"/>
      <w:r w:rsidRPr="00F00145">
        <w:t>añoPublicacion</w:t>
      </w:r>
      <w:proofErr w:type="spellEnd"/>
      <w:r w:rsidRPr="00F00145">
        <w:t xml:space="preserve">. Métodos requeridos: </w:t>
      </w:r>
      <w:proofErr w:type="spellStart"/>
      <w:r w:rsidRPr="00F00145">
        <w:t>Getters</w:t>
      </w:r>
      <w:proofErr w:type="spellEnd"/>
      <w:r w:rsidRPr="00F00145">
        <w:t xml:space="preserve"> para todos los atributos. Setter con validación para </w:t>
      </w:r>
      <w:proofErr w:type="spellStart"/>
      <w:r w:rsidRPr="00F00145">
        <w:t>añoPublicacion</w:t>
      </w:r>
      <w:proofErr w:type="spellEnd"/>
      <w:r w:rsidRPr="00F00145">
        <w:t>. Tarea: Crear un libro, intentar modificar el año con un valor inválido y luego con uno válido, mostrar la información final.</w:t>
      </w:r>
    </w:p>
    <w:p w14:paraId="03B32D22" w14:textId="01347C09" w:rsidR="00F00145" w:rsidRDefault="00F00145" w:rsidP="00F00145">
      <w:pPr>
        <w:ind w:left="360"/>
      </w:pPr>
      <w:r w:rsidRPr="00F00145">
        <w:lastRenderedPageBreak/>
        <w:drawing>
          <wp:inline distT="0" distB="0" distL="0" distR="0" wp14:anchorId="55871B5E" wp14:editId="23519FEA">
            <wp:extent cx="5400040" cy="3985895"/>
            <wp:effectExtent l="0" t="0" r="0" b="0"/>
            <wp:docPr id="20479110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91104" name="Imagen 1" descr="Texto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372C1" w14:textId="77777777" w:rsidR="00F00145" w:rsidRDefault="00F00145" w:rsidP="00F00145">
      <w:pPr>
        <w:ind w:left="360"/>
      </w:pPr>
    </w:p>
    <w:p w14:paraId="640A3F66" w14:textId="55E24F73" w:rsidR="00F00145" w:rsidRDefault="00F00145" w:rsidP="00F00145">
      <w:pPr>
        <w:ind w:left="360"/>
      </w:pPr>
      <w:r w:rsidRPr="00F00145">
        <w:drawing>
          <wp:inline distT="0" distB="0" distL="0" distR="0" wp14:anchorId="660EC445" wp14:editId="65A776B7">
            <wp:extent cx="5400040" cy="3142615"/>
            <wp:effectExtent l="0" t="0" r="0" b="635"/>
            <wp:docPr id="144436218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362185" name="Imagen 1" descr="Texto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D3AC1" w14:textId="77777777" w:rsidR="00F00145" w:rsidRDefault="00F00145" w:rsidP="00F00145">
      <w:pPr>
        <w:ind w:left="360"/>
      </w:pPr>
    </w:p>
    <w:p w14:paraId="6A85083B" w14:textId="77777777" w:rsidR="00F00145" w:rsidRDefault="00F00145" w:rsidP="00F00145">
      <w:pPr>
        <w:ind w:left="360"/>
      </w:pPr>
    </w:p>
    <w:p w14:paraId="0249DABF" w14:textId="77777777" w:rsidR="00F00145" w:rsidRDefault="00F00145" w:rsidP="00F00145">
      <w:pPr>
        <w:pStyle w:val="Ttulo2"/>
      </w:pPr>
      <w:r>
        <w:lastRenderedPageBreak/>
        <w:t xml:space="preserve">Ejercicio 4 - </w:t>
      </w:r>
      <w:r w:rsidRPr="00F00145">
        <w:t xml:space="preserve">Gestión de Gallinas en Granja Digital </w:t>
      </w:r>
    </w:p>
    <w:p w14:paraId="7E5A246A" w14:textId="6D3E18C9" w:rsidR="00F00145" w:rsidRDefault="00F00145" w:rsidP="00F00145">
      <w:pPr>
        <w:ind w:left="360"/>
      </w:pPr>
      <w:r w:rsidRPr="00F00145">
        <w:t xml:space="preserve">a. Crear una clase Gallina con los atributos: </w:t>
      </w:r>
      <w:proofErr w:type="spellStart"/>
      <w:r w:rsidRPr="00F00145">
        <w:t>idGallina</w:t>
      </w:r>
      <w:proofErr w:type="spellEnd"/>
      <w:r w:rsidRPr="00F00145">
        <w:t xml:space="preserve">, edad, </w:t>
      </w:r>
      <w:proofErr w:type="spellStart"/>
      <w:r w:rsidRPr="00F00145">
        <w:t>huevosPuestos</w:t>
      </w:r>
      <w:proofErr w:type="spellEnd"/>
      <w:r w:rsidRPr="00F00145">
        <w:t xml:space="preserve">. Métodos requeridos: </w:t>
      </w:r>
      <w:proofErr w:type="spellStart"/>
      <w:r w:rsidRPr="00F00145">
        <w:t>ponerHuevo</w:t>
      </w:r>
      <w:proofErr w:type="spellEnd"/>
      <w:r w:rsidRPr="00F00145">
        <w:t xml:space="preserve">(), envejecer(), </w:t>
      </w:r>
      <w:proofErr w:type="spellStart"/>
      <w:r w:rsidRPr="00F00145">
        <w:t>mostrarEstado</w:t>
      </w:r>
      <w:proofErr w:type="spellEnd"/>
      <w:r w:rsidRPr="00F00145">
        <w:t>(). Tarea: Crear dos gallinas, simular sus acciones (envejecer y poner huevos), y mostrar su estado.</w:t>
      </w:r>
    </w:p>
    <w:p w14:paraId="59A6ABCB" w14:textId="77777777" w:rsidR="00F00145" w:rsidRDefault="00F00145" w:rsidP="00F00145">
      <w:pPr>
        <w:ind w:left="360"/>
      </w:pPr>
    </w:p>
    <w:p w14:paraId="6E1D1EAB" w14:textId="15EC0B50" w:rsidR="00F00145" w:rsidRDefault="00F00145" w:rsidP="00F00145">
      <w:pPr>
        <w:ind w:left="360"/>
      </w:pPr>
      <w:r w:rsidRPr="00F00145">
        <w:drawing>
          <wp:inline distT="0" distB="0" distL="0" distR="0" wp14:anchorId="1B7AA87F" wp14:editId="0281BE35">
            <wp:extent cx="5400040" cy="3438525"/>
            <wp:effectExtent l="0" t="0" r="0" b="9525"/>
            <wp:docPr id="36888522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885221" name="Imagen 1" descr="Texto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D3939" w14:textId="377C717D" w:rsidR="00F00145" w:rsidRDefault="00F00145" w:rsidP="00F00145">
      <w:pPr>
        <w:ind w:left="360"/>
      </w:pPr>
      <w:r w:rsidRPr="00F00145">
        <w:drawing>
          <wp:inline distT="0" distB="0" distL="0" distR="0" wp14:anchorId="3C1A9B48" wp14:editId="313D7C06">
            <wp:extent cx="5400040" cy="2472690"/>
            <wp:effectExtent l="0" t="0" r="0" b="3810"/>
            <wp:docPr id="9503394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33943" name="Imagen 1" descr="Texto&#10;&#10;El contenido generado por IA puede ser incorrec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92EEA" w14:textId="77777777" w:rsidR="00F00145" w:rsidRDefault="00F00145" w:rsidP="00F00145">
      <w:pPr>
        <w:pStyle w:val="Ttulo2"/>
      </w:pPr>
      <w:r>
        <w:lastRenderedPageBreak/>
        <w:t xml:space="preserve">Ejercicio 5 - </w:t>
      </w:r>
      <w:r w:rsidRPr="00F00145">
        <w:t xml:space="preserve">Simulación de Nave Espacial </w:t>
      </w:r>
    </w:p>
    <w:p w14:paraId="727E2F84" w14:textId="654F4C26" w:rsidR="00F00145" w:rsidRDefault="00F00145" w:rsidP="00F00145">
      <w:pPr>
        <w:ind w:left="360"/>
      </w:pPr>
      <w:r w:rsidRPr="00F00145">
        <w:t xml:space="preserve">Crear una clase </w:t>
      </w:r>
      <w:proofErr w:type="spellStart"/>
      <w:r w:rsidRPr="00F00145">
        <w:t>NaveEspacial</w:t>
      </w:r>
      <w:proofErr w:type="spellEnd"/>
      <w:r w:rsidRPr="00F00145">
        <w:t xml:space="preserve"> con los atributos: nombre, combustible. Métodos requeridos: despegar(), avanzar(distancia), </w:t>
      </w:r>
      <w:proofErr w:type="spellStart"/>
      <w:r w:rsidRPr="00F00145">
        <w:t>recargarCombustible</w:t>
      </w:r>
      <w:proofErr w:type="spellEnd"/>
      <w:r w:rsidRPr="00F00145">
        <w:t xml:space="preserve">(cantidad), </w:t>
      </w:r>
      <w:proofErr w:type="spellStart"/>
      <w:r w:rsidRPr="00F00145">
        <w:t>mostrarEstado</w:t>
      </w:r>
      <w:proofErr w:type="spellEnd"/>
      <w:r w:rsidRPr="00F00145">
        <w:t>(). Reglas: Validar que haya suficiente combustible antes de avanzar y evitar que se supere el límite al recargar. Tarea: Crear una nave con 50 unidades de combustible, intentar avanzar sin recargar, luego recargar y avanzar correctamente. Mostrar el estado al final.</w:t>
      </w:r>
    </w:p>
    <w:p w14:paraId="4E9EBDC7" w14:textId="32C85E37" w:rsidR="00F00145" w:rsidRPr="00F00145" w:rsidRDefault="00F00145" w:rsidP="00F00145">
      <w:pPr>
        <w:ind w:left="360"/>
        <w:rPr>
          <w:u w:val="single"/>
        </w:rPr>
      </w:pPr>
      <w:r w:rsidRPr="00F00145">
        <w:rPr>
          <w:u w:val="single"/>
        </w:rPr>
        <w:t>Atributos y Constructor</w:t>
      </w:r>
    </w:p>
    <w:p w14:paraId="3DD5B011" w14:textId="0724EFBD" w:rsidR="00F00145" w:rsidRDefault="00F00145" w:rsidP="00F00145">
      <w:pPr>
        <w:ind w:left="360"/>
      </w:pPr>
      <w:r w:rsidRPr="00F00145">
        <w:drawing>
          <wp:inline distT="0" distB="0" distL="0" distR="0" wp14:anchorId="2F0DEC8B" wp14:editId="3DC714AB">
            <wp:extent cx="5400040" cy="2898775"/>
            <wp:effectExtent l="0" t="0" r="0" b="0"/>
            <wp:docPr id="82958045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580459" name="Imagen 1" descr="Texto&#10;&#10;El contenido generado por IA puede ser incorrecto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7B56A" w14:textId="77777777" w:rsidR="00F00145" w:rsidRDefault="00F00145" w:rsidP="00F00145">
      <w:pPr>
        <w:ind w:left="360"/>
        <w:rPr>
          <w:u w:val="single"/>
        </w:rPr>
      </w:pPr>
    </w:p>
    <w:p w14:paraId="22F5940E" w14:textId="77777777" w:rsidR="00F00145" w:rsidRDefault="00F00145" w:rsidP="00F00145">
      <w:pPr>
        <w:ind w:left="360"/>
        <w:rPr>
          <w:u w:val="single"/>
        </w:rPr>
      </w:pPr>
    </w:p>
    <w:p w14:paraId="4F724F63" w14:textId="77777777" w:rsidR="00F00145" w:rsidRDefault="00F00145" w:rsidP="00F00145">
      <w:pPr>
        <w:ind w:left="360"/>
        <w:rPr>
          <w:u w:val="single"/>
        </w:rPr>
      </w:pPr>
    </w:p>
    <w:p w14:paraId="493588C1" w14:textId="77777777" w:rsidR="00F00145" w:rsidRDefault="00F00145" w:rsidP="00F00145">
      <w:pPr>
        <w:ind w:left="360"/>
        <w:rPr>
          <w:u w:val="single"/>
        </w:rPr>
      </w:pPr>
    </w:p>
    <w:p w14:paraId="00B86152" w14:textId="6F5C765C" w:rsidR="00F00145" w:rsidRPr="00F00145" w:rsidRDefault="00F00145" w:rsidP="00F00145">
      <w:pPr>
        <w:ind w:left="360"/>
        <w:rPr>
          <w:u w:val="single"/>
        </w:rPr>
      </w:pPr>
      <w:r w:rsidRPr="00F00145">
        <w:rPr>
          <w:u w:val="single"/>
        </w:rPr>
        <w:lastRenderedPageBreak/>
        <w:t>Métodos</w:t>
      </w:r>
      <w:r>
        <w:rPr>
          <w:u w:val="single"/>
        </w:rPr>
        <w:t xml:space="preserve"> y </w:t>
      </w:r>
      <w:proofErr w:type="spellStart"/>
      <w:r>
        <w:rPr>
          <w:u w:val="single"/>
        </w:rPr>
        <w:t>tooString</w:t>
      </w:r>
      <w:proofErr w:type="spellEnd"/>
    </w:p>
    <w:p w14:paraId="5CC93BEB" w14:textId="283D3C15" w:rsidR="00F00145" w:rsidRDefault="00F00145" w:rsidP="00F00145">
      <w:pPr>
        <w:ind w:left="360"/>
      </w:pPr>
      <w:r w:rsidRPr="00F00145">
        <w:drawing>
          <wp:inline distT="0" distB="0" distL="0" distR="0" wp14:anchorId="5036C420" wp14:editId="3DE4D7D4">
            <wp:extent cx="5400040" cy="4379595"/>
            <wp:effectExtent l="0" t="0" r="0" b="1905"/>
            <wp:docPr id="77686861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868618" name="Imagen 1" descr="Texto&#10;&#10;El contenido generado por IA puede ser incorrecto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02B6" w14:textId="1994BA4E" w:rsidR="00F00145" w:rsidRDefault="00F00145" w:rsidP="00F00145">
      <w:pPr>
        <w:ind w:left="360"/>
      </w:pPr>
      <w:r w:rsidRPr="00F00145">
        <w:drawing>
          <wp:inline distT="0" distB="0" distL="0" distR="0" wp14:anchorId="79BC1487" wp14:editId="5B32C8E2">
            <wp:extent cx="5400040" cy="3395345"/>
            <wp:effectExtent l="0" t="0" r="0" b="0"/>
            <wp:docPr id="110517602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176028" name="Imagen 1" descr="Texto&#10;&#10;El contenido generado por IA puede ser incorrecto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6BE6B" w14:textId="33636A24" w:rsidR="00F00145" w:rsidRDefault="00F00145" w:rsidP="00F00145">
      <w:pPr>
        <w:ind w:left="360"/>
        <w:rPr>
          <w:u w:val="single"/>
        </w:rPr>
      </w:pPr>
      <w:proofErr w:type="spellStart"/>
      <w:r w:rsidRPr="00F00145">
        <w:rPr>
          <w:u w:val="single"/>
        </w:rPr>
        <w:lastRenderedPageBreak/>
        <w:t>Main</w:t>
      </w:r>
      <w:proofErr w:type="spellEnd"/>
    </w:p>
    <w:p w14:paraId="7A660844" w14:textId="40FE8214" w:rsidR="00F00145" w:rsidRPr="00F00145" w:rsidRDefault="00197989" w:rsidP="00F00145">
      <w:pPr>
        <w:ind w:left="360"/>
        <w:rPr>
          <w:u w:val="single"/>
        </w:rPr>
      </w:pPr>
      <w:r w:rsidRPr="00197989">
        <w:rPr>
          <w:u w:val="single"/>
        </w:rPr>
        <w:drawing>
          <wp:inline distT="0" distB="0" distL="0" distR="0" wp14:anchorId="7ED11ECA" wp14:editId="6CB19CB7">
            <wp:extent cx="5400040" cy="2232660"/>
            <wp:effectExtent l="0" t="0" r="0" b="0"/>
            <wp:docPr id="1580260642" name="Imagen 1" descr="Captura de pantalla con la imagen de una pantal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260642" name="Imagen 1" descr="Captura de pantalla con la imagen de una pantalla&#10;&#10;El contenido generado por IA puede ser incorrecto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F6348" w14:textId="77777777" w:rsidR="00F00145" w:rsidRDefault="00F00145" w:rsidP="00F00145">
      <w:pPr>
        <w:ind w:left="360"/>
      </w:pPr>
    </w:p>
    <w:p w14:paraId="073DF47A" w14:textId="77777777" w:rsidR="00F00145" w:rsidRPr="00F00145" w:rsidRDefault="00F00145" w:rsidP="00F00145">
      <w:pPr>
        <w:ind w:left="360"/>
      </w:pPr>
    </w:p>
    <w:p w14:paraId="2D363596" w14:textId="77777777" w:rsidR="00BB4BA8" w:rsidRDefault="00BB4BA8" w:rsidP="00BB4BA8">
      <w:pPr>
        <w:rPr>
          <w:u w:val="single"/>
        </w:rPr>
      </w:pPr>
    </w:p>
    <w:p w14:paraId="4206F2DB" w14:textId="77777777" w:rsidR="00BB4BA8" w:rsidRDefault="00BB4BA8" w:rsidP="00BB4BA8">
      <w:pPr>
        <w:rPr>
          <w:u w:val="single"/>
        </w:rPr>
      </w:pPr>
    </w:p>
    <w:p w14:paraId="4A0206E8" w14:textId="77777777" w:rsidR="00BB4BA8" w:rsidRDefault="00BB4BA8" w:rsidP="00BB4BA8">
      <w:pPr>
        <w:rPr>
          <w:u w:val="single"/>
        </w:rPr>
      </w:pPr>
    </w:p>
    <w:p w14:paraId="1F13473D" w14:textId="77777777" w:rsidR="00BB4BA8" w:rsidRPr="00BB4BA8" w:rsidRDefault="00BB4BA8" w:rsidP="00BB4BA8">
      <w:pPr>
        <w:rPr>
          <w:u w:val="single"/>
        </w:rPr>
      </w:pPr>
    </w:p>
    <w:p w14:paraId="09896BD9" w14:textId="38F90E76" w:rsidR="00BB4BA8" w:rsidRPr="00135651" w:rsidRDefault="00BB4BA8" w:rsidP="00135651">
      <w:r>
        <w:br/>
      </w:r>
    </w:p>
    <w:sectPr w:rsidR="00BB4BA8" w:rsidRPr="00135651" w:rsidSect="00F61C85">
      <w:headerReference w:type="default" r:id="rId2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2C3B8A" w14:textId="77777777" w:rsidR="00F8046C" w:rsidRDefault="00F8046C" w:rsidP="00F61C85">
      <w:pPr>
        <w:spacing w:after="0" w:line="240" w:lineRule="auto"/>
      </w:pPr>
      <w:r>
        <w:separator/>
      </w:r>
    </w:p>
  </w:endnote>
  <w:endnote w:type="continuationSeparator" w:id="0">
    <w:p w14:paraId="6C378EAB" w14:textId="77777777" w:rsidR="00F8046C" w:rsidRDefault="00F8046C" w:rsidP="00F61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7D4E03" w14:textId="77777777" w:rsidR="00F8046C" w:rsidRDefault="00F8046C" w:rsidP="00F61C85">
      <w:pPr>
        <w:spacing w:after="0" w:line="240" w:lineRule="auto"/>
      </w:pPr>
      <w:r>
        <w:separator/>
      </w:r>
    </w:p>
  </w:footnote>
  <w:footnote w:type="continuationSeparator" w:id="0">
    <w:p w14:paraId="7456955B" w14:textId="77777777" w:rsidR="00F8046C" w:rsidRDefault="00F8046C" w:rsidP="00F61C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74418176"/>
      <w:docPartObj>
        <w:docPartGallery w:val="Page Numbers (Top of Page)"/>
        <w:docPartUnique/>
      </w:docPartObj>
    </w:sdtPr>
    <w:sdtContent>
      <w:p w14:paraId="3C4CC19A" w14:textId="77777777" w:rsidR="00F61C85" w:rsidRDefault="00F61C85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7ABF667" w14:textId="77777777" w:rsidR="00F61C85" w:rsidRDefault="00F61C8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1741C"/>
    <w:multiLevelType w:val="multilevel"/>
    <w:tmpl w:val="6554E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F4468D"/>
    <w:multiLevelType w:val="hybridMultilevel"/>
    <w:tmpl w:val="48900A52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55E14"/>
    <w:multiLevelType w:val="hybridMultilevel"/>
    <w:tmpl w:val="287A4F9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D4562"/>
    <w:multiLevelType w:val="hybridMultilevel"/>
    <w:tmpl w:val="022459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B7F4B"/>
    <w:multiLevelType w:val="hybridMultilevel"/>
    <w:tmpl w:val="43E28B9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BD34F0"/>
    <w:multiLevelType w:val="hybridMultilevel"/>
    <w:tmpl w:val="2C144E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B251E"/>
    <w:multiLevelType w:val="hybridMultilevel"/>
    <w:tmpl w:val="6868FB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863B26"/>
    <w:multiLevelType w:val="hybridMultilevel"/>
    <w:tmpl w:val="B4302D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0B147E"/>
    <w:multiLevelType w:val="hybridMultilevel"/>
    <w:tmpl w:val="980449CE"/>
    <w:lvl w:ilvl="0" w:tplc="D4544D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2F33787"/>
    <w:multiLevelType w:val="hybridMultilevel"/>
    <w:tmpl w:val="DA8E2072"/>
    <w:lvl w:ilvl="0" w:tplc="9BF0DB2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9201DC0"/>
    <w:multiLevelType w:val="hybridMultilevel"/>
    <w:tmpl w:val="10C491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8822999">
    <w:abstractNumId w:val="5"/>
  </w:num>
  <w:num w:numId="2" w16cid:durableId="309332396">
    <w:abstractNumId w:val="6"/>
  </w:num>
  <w:num w:numId="3" w16cid:durableId="1714843395">
    <w:abstractNumId w:val="3"/>
  </w:num>
  <w:num w:numId="4" w16cid:durableId="729185683">
    <w:abstractNumId w:val="7"/>
  </w:num>
  <w:num w:numId="5" w16cid:durableId="721976831">
    <w:abstractNumId w:val="0"/>
  </w:num>
  <w:num w:numId="6" w16cid:durableId="402456595">
    <w:abstractNumId w:val="10"/>
  </w:num>
  <w:num w:numId="7" w16cid:durableId="902061419">
    <w:abstractNumId w:val="4"/>
  </w:num>
  <w:num w:numId="8" w16cid:durableId="1562251700">
    <w:abstractNumId w:val="9"/>
  </w:num>
  <w:num w:numId="9" w16cid:durableId="2110735768">
    <w:abstractNumId w:val="2"/>
  </w:num>
  <w:num w:numId="10" w16cid:durableId="1297447893">
    <w:abstractNumId w:val="8"/>
  </w:num>
  <w:num w:numId="11" w16cid:durableId="1385330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651"/>
    <w:rsid w:val="00135651"/>
    <w:rsid w:val="00174DFD"/>
    <w:rsid w:val="00197989"/>
    <w:rsid w:val="00287C91"/>
    <w:rsid w:val="0042192D"/>
    <w:rsid w:val="00BB4BA8"/>
    <w:rsid w:val="00C120FB"/>
    <w:rsid w:val="00C26474"/>
    <w:rsid w:val="00D54B42"/>
    <w:rsid w:val="00E87F3E"/>
    <w:rsid w:val="00F00145"/>
    <w:rsid w:val="00F61C85"/>
    <w:rsid w:val="00F8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2641F"/>
  <w15:chartTrackingRefBased/>
  <w15:docId w15:val="{ED1862DD-2340-4C09-87F8-385A566B5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20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120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120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120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120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120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120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120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120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20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120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120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120F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120F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120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120F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120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120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120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120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120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120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120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120F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120F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120F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120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120F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120FB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F61C85"/>
    <w:pPr>
      <w:spacing w:after="0" w:line="240" w:lineRule="auto"/>
    </w:pPr>
    <w:rPr>
      <w:rFonts w:eastAsiaTheme="minorEastAsia"/>
      <w:kern w:val="0"/>
      <w:sz w:val="22"/>
      <w:szCs w:val="22"/>
      <w:lang w:eastAsia="es-AR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61C85"/>
    <w:rPr>
      <w:rFonts w:eastAsiaTheme="minorEastAsia"/>
      <w:kern w:val="0"/>
      <w:sz w:val="22"/>
      <w:szCs w:val="22"/>
      <w:lang w:eastAsia="es-AR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F61C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1C85"/>
  </w:style>
  <w:style w:type="paragraph" w:styleId="Piedepgina">
    <w:name w:val="footer"/>
    <w:basedOn w:val="Normal"/>
    <w:link w:val="PiedepginaCar"/>
    <w:uiPriority w:val="99"/>
    <w:unhideWhenUsed/>
    <w:rsid w:val="00F61C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1C85"/>
  </w:style>
  <w:style w:type="character" w:styleId="Hipervnculo">
    <w:name w:val="Hyperlink"/>
    <w:basedOn w:val="Fuentedeprrafopredeter"/>
    <w:uiPriority w:val="99"/>
    <w:unhideWhenUsed/>
    <w:rsid w:val="00BB4BA8"/>
    <w:rPr>
      <w:color w:val="467886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B4BA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equimdq/Programacion2" TargetMode="External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github.com/equimdq/Programacion2" TargetMode="Externa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ze\Documents\UTN%20-%20Programacion\Plantilla%20APA%20-%20Universidad_2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>2025-08-27T00:00:00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634C9AD2-BFAC-47D3-A3F5-6470E12937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APA - Universidad_2.dotx</Template>
  <TotalTime>31</TotalTime>
  <Pages>12</Pages>
  <Words>345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UTN Programación II</Company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II</dc:title>
  <dc:subject>Introducción a POO</dc:subject>
  <dc:creator>Ezequiel Ventura</dc:creator>
  <cp:keywords/>
  <dc:description/>
  <cp:lastModifiedBy>Ezequiel Ventura</cp:lastModifiedBy>
  <cp:revision>1</cp:revision>
  <dcterms:created xsi:type="dcterms:W3CDTF">2025-08-27T15:21:00Z</dcterms:created>
  <dcterms:modified xsi:type="dcterms:W3CDTF">2025-08-27T15:52:00Z</dcterms:modified>
</cp:coreProperties>
</file>